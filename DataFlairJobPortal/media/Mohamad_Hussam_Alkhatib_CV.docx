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1589" w14:textId="005F8B1A" w:rsidR="00816216" w:rsidRDefault="00680417" w:rsidP="00141A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0B2FD" wp14:editId="58303748">
            <wp:simplePos x="0" y="0"/>
            <wp:positionH relativeFrom="margin">
              <wp:posOffset>4876800</wp:posOffset>
            </wp:positionH>
            <wp:positionV relativeFrom="margin">
              <wp:posOffset>112395</wp:posOffset>
            </wp:positionV>
            <wp:extent cx="1390650" cy="1743075"/>
            <wp:effectExtent l="76200" t="76200" r="133350" b="142875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6" r="5870"/>
                    <a:stretch/>
                  </pic:blipFill>
                  <pic:spPr bwMode="auto">
                    <a:xfrm>
                      <a:off x="0" y="0"/>
                      <a:ext cx="139065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59" w:rsidRPr="009E6659">
        <w:t>Mohamad Hussam Al Khatib</w:t>
      </w:r>
    </w:p>
    <w:p w14:paraId="451915A4" w14:textId="092F8DCC" w:rsidR="00141A4C" w:rsidRDefault="009E6659" w:rsidP="00141A4C">
      <w:r w:rsidRPr="009E6659">
        <w:t>Riyadh</w:t>
      </w:r>
      <w:r>
        <w:t>,</w:t>
      </w:r>
      <w:r w:rsidRPr="009E6659">
        <w:t xml:space="preserve"> </w:t>
      </w:r>
      <w:r>
        <w:t>Saudi Arabia</w:t>
      </w:r>
      <w:r w:rsidR="00141A4C">
        <w:t> | </w:t>
      </w:r>
      <w:r>
        <w:t>+966</w:t>
      </w:r>
      <w:r w:rsidR="00BE4A11">
        <w:t xml:space="preserve"> </w:t>
      </w:r>
      <w:r>
        <w:t>550</w:t>
      </w:r>
      <w:r w:rsidR="00BE4A11">
        <w:t xml:space="preserve"> </w:t>
      </w:r>
      <w:r>
        <w:t>482</w:t>
      </w:r>
      <w:r w:rsidR="00BE4A11">
        <w:t xml:space="preserve"> </w:t>
      </w:r>
      <w:r>
        <w:t>316</w:t>
      </w:r>
      <w:r w:rsidR="00141A4C">
        <w:t> | </w:t>
      </w:r>
      <w:hyperlink r:id="rId9" w:history="1">
        <w:r w:rsidR="00BE4A11" w:rsidRPr="00164BAE">
          <w:rPr>
            <w:rStyle w:val="Hyperlink"/>
          </w:rPr>
          <w:t>mhussamkh@gmail.com</w:t>
        </w:r>
      </w:hyperlink>
    </w:p>
    <w:p w14:paraId="6E600B91" w14:textId="621EE5E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8191462D7A4472DB8F6B976185E2141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75A8B574" w14:textId="357CF605" w:rsidR="006270A9" w:rsidRDefault="00077A0A" w:rsidP="002813DB">
      <w:r w:rsidRPr="00077A0A">
        <w:t xml:space="preserve">Results-driven, highly accomplished, and focused </w:t>
      </w:r>
      <w:r w:rsidR="00970B49">
        <w:t>Education Consultant</w:t>
      </w:r>
      <w:r w:rsidR="00BE4A11">
        <w:t xml:space="preserve"> </w:t>
      </w:r>
      <w:r w:rsidR="00970B49">
        <w:t xml:space="preserve">with experience of </w:t>
      </w:r>
      <w:r w:rsidR="00F94D1B">
        <w:t>more than</w:t>
      </w:r>
      <w:r w:rsidRPr="00077A0A">
        <w:t xml:space="preserve"> </w:t>
      </w:r>
      <w:r w:rsidR="000C4792">
        <w:t>12</w:t>
      </w:r>
      <w:r w:rsidR="007F2C33">
        <w:t xml:space="preserve"> </w:t>
      </w:r>
      <w:r w:rsidRPr="00077A0A">
        <w:t>years</w:t>
      </w:r>
      <w:r>
        <w:t>, Currently</w:t>
      </w:r>
      <w:r w:rsidR="002E2775">
        <w:t>,</w:t>
      </w:r>
      <w:r>
        <w:t xml:space="preserve"> I am</w:t>
      </w:r>
      <w:r w:rsidRPr="00077A0A">
        <w:t xml:space="preserve"> seek</w:t>
      </w:r>
      <w:r>
        <w:t>ing</w:t>
      </w:r>
      <w:r w:rsidRPr="00077A0A">
        <w:t xml:space="preserve"> </w:t>
      </w:r>
      <w:r w:rsidR="002E2775">
        <w:t>a</w:t>
      </w:r>
      <w:r w:rsidRPr="00077A0A">
        <w:t xml:space="preserve"> </w:t>
      </w:r>
      <w:r w:rsidR="002E2775" w:rsidRPr="002E2775">
        <w:t>Management Consulting</w:t>
      </w:r>
      <w:r w:rsidR="002E2775">
        <w:rPr>
          <w:rFonts w:ascii="Lora-Regular" w:hAnsi="Lora-Regular" w:cs="Lora-Regular"/>
          <w:color w:val="231C1D"/>
          <w:sz w:val="16"/>
          <w:szCs w:val="16"/>
        </w:rPr>
        <w:t xml:space="preserve"> </w:t>
      </w:r>
      <w:r w:rsidRPr="00077A0A">
        <w:t xml:space="preserve">position </w:t>
      </w:r>
      <w:r w:rsidR="002E2775">
        <w:t>in</w:t>
      </w:r>
      <w:r w:rsidRPr="00077A0A">
        <w:t xml:space="preserve"> </w:t>
      </w:r>
      <w:r>
        <w:t xml:space="preserve">a </w:t>
      </w:r>
      <w:r w:rsidR="002E2775">
        <w:t xml:space="preserve">leading Management Consulting </w:t>
      </w:r>
      <w:r>
        <w:t xml:space="preserve">company </w:t>
      </w:r>
      <w:r w:rsidR="002E2775">
        <w:t>where</w:t>
      </w:r>
      <w:r>
        <w:t xml:space="preserve"> I can grow and prospect in </w:t>
      </w:r>
      <w:r w:rsidR="002E2775">
        <w:t xml:space="preserve">a </w:t>
      </w:r>
      <w:r>
        <w:t xml:space="preserve">mature </w:t>
      </w:r>
      <w:r w:rsidR="002E2775">
        <w:t>e</w:t>
      </w:r>
      <w:r>
        <w:t>nvironment</w:t>
      </w:r>
      <w:r w:rsidRPr="00077A0A">
        <w:t xml:space="preserve">. </w:t>
      </w:r>
    </w:p>
    <w:p w14:paraId="39FCEC36" w14:textId="77777777" w:rsidR="00F84E0D" w:rsidRDefault="00F84E0D" w:rsidP="00F84E0D">
      <w:pPr>
        <w:pStyle w:val="Heading1"/>
      </w:pPr>
      <w:r>
        <w:t>Accomplishments</w:t>
      </w:r>
    </w:p>
    <w:p w14:paraId="46E11D95" w14:textId="1DB3BBE6" w:rsidR="00B65001" w:rsidRDefault="00B65001" w:rsidP="00B65001">
      <w:pPr>
        <w:pStyle w:val="ListBullet"/>
      </w:pPr>
      <w:r>
        <w:t xml:space="preserve">Lead a team of 15 consultants to implement and developed TVTC Admission portal, this portal is one of the largest admission </w:t>
      </w:r>
      <w:proofErr w:type="gramStart"/>
      <w:r>
        <w:t>portal</w:t>
      </w:r>
      <w:proofErr w:type="gramEnd"/>
      <w:r>
        <w:t xml:space="preserve"> in Saudi Arabia, served more than 500K Applicant in its first year.</w:t>
      </w:r>
    </w:p>
    <w:p w14:paraId="64D541B7" w14:textId="1EDBC1B7" w:rsidR="00F84E0D" w:rsidRDefault="00BA21F1" w:rsidP="00284D9F">
      <w:pPr>
        <w:pStyle w:val="ListBullet"/>
      </w:pPr>
      <w:r>
        <w:t xml:space="preserve">Product Manager for 2 </w:t>
      </w:r>
      <w:r w:rsidR="006625EA">
        <w:t xml:space="preserve">solutions: </w:t>
      </w:r>
      <w:r w:rsidR="00F84E0D">
        <w:t xml:space="preserve">a Native SaaS SIS for Higher Education institutes </w:t>
      </w:r>
      <w:r>
        <w:t>and</w:t>
      </w:r>
      <w:r w:rsidR="00F84E0D">
        <w:t xml:space="preserve"> a Native SaaS Mobile and </w:t>
      </w:r>
      <w:r w:rsidR="00B65001">
        <w:t>e</w:t>
      </w:r>
      <w:r w:rsidR="00F84E0D">
        <w:t xml:space="preserve">Service Portal for Higher Education </w:t>
      </w:r>
      <w:r w:rsidR="002E2775">
        <w:t>institutes.</w:t>
      </w:r>
    </w:p>
    <w:p w14:paraId="6D9E3604" w14:textId="37BF32DB" w:rsidR="00DD0BB9" w:rsidRDefault="00A12F11" w:rsidP="00A12F11">
      <w:pPr>
        <w:pStyle w:val="ListBullet"/>
      </w:pPr>
      <w:r>
        <w:t xml:space="preserve">Lead a team of Higher Education Consultants to build a comprehensive Data Model Ontology for Higher Education using </w:t>
      </w:r>
      <w:r w:rsidR="00B65001">
        <w:t>OWL</w:t>
      </w:r>
      <w:r w:rsidR="00FF66C4">
        <w:t xml:space="preserve"> standard</w:t>
      </w:r>
      <w:r w:rsidR="00B65001">
        <w:t xml:space="preserve"> via Protégé</w:t>
      </w:r>
      <w:r>
        <w:t>.</w:t>
      </w:r>
    </w:p>
    <w:p w14:paraId="3D0EC12B" w14:textId="583EDF02" w:rsidR="00FF66C4" w:rsidRDefault="00FF66C4" w:rsidP="00A12F11">
      <w:pPr>
        <w:pStyle w:val="ListBullet"/>
      </w:pPr>
      <w:r>
        <w:t xml:space="preserve">Help </w:t>
      </w:r>
      <w:proofErr w:type="spellStart"/>
      <w:r>
        <w:t>univeirries</w:t>
      </w:r>
      <w:proofErr w:type="spellEnd"/>
      <w:r>
        <w:t xml:space="preserve"> deliver 50 KPIs as per to </w:t>
      </w:r>
      <w:proofErr w:type="spellStart"/>
      <w:r>
        <w:t>MoE</w:t>
      </w:r>
      <w:proofErr w:type="spellEnd"/>
      <w:r>
        <w:t xml:space="preserve"> requirements and developed the needed dashboard to deliver these KPIs</w:t>
      </w:r>
    </w:p>
    <w:p w14:paraId="0045AC94" w14:textId="2953152D" w:rsidR="00A90A16" w:rsidRDefault="00A90A16" w:rsidP="00A90A16">
      <w:pPr>
        <w:pStyle w:val="ListBullet"/>
      </w:pPr>
      <w:r>
        <w:t xml:space="preserve">Construct a data warehouse model and extracts </w:t>
      </w:r>
      <w:r w:rsidR="00FF66C4">
        <w:t>d</w:t>
      </w:r>
      <w:r>
        <w:t xml:space="preserve">ata from </w:t>
      </w:r>
      <w:r w:rsidR="00FF66C4">
        <w:t>multiple s</w:t>
      </w:r>
      <w:r>
        <w:t>ystems through different endpoints.</w:t>
      </w:r>
    </w:p>
    <w:p w14:paraId="49C99A22" w14:textId="77777777" w:rsidR="00FF66C4" w:rsidRDefault="008B739A" w:rsidP="0034700C">
      <w:pPr>
        <w:pStyle w:val="ListBullet"/>
      </w:pPr>
      <w:r>
        <w:t xml:space="preserve">Implement </w:t>
      </w:r>
      <w:r w:rsidR="00FF66C4">
        <w:t>different projects in different sites:</w:t>
      </w:r>
    </w:p>
    <w:p w14:paraId="7BEBD904" w14:textId="77777777" w:rsidR="00FF66C4" w:rsidRDefault="008B739A" w:rsidP="00FF66C4">
      <w:pPr>
        <w:pStyle w:val="ListBullet"/>
        <w:numPr>
          <w:ilvl w:val="1"/>
          <w:numId w:val="21"/>
        </w:numPr>
      </w:pPr>
      <w:r>
        <w:t>Technical and Vocational Training Corporation (TVTC)</w:t>
      </w:r>
    </w:p>
    <w:p w14:paraId="098F48D5" w14:textId="2FE83E88" w:rsidR="00FF66C4" w:rsidRDefault="00FF66C4" w:rsidP="00FF66C4">
      <w:pPr>
        <w:pStyle w:val="ListBullet"/>
        <w:numPr>
          <w:ilvl w:val="1"/>
          <w:numId w:val="21"/>
        </w:numPr>
      </w:pPr>
      <w:r>
        <w:t xml:space="preserve">North Border </w:t>
      </w:r>
      <w:proofErr w:type="gramStart"/>
      <w:r>
        <w:t>University(</w:t>
      </w:r>
      <w:proofErr w:type="gramEnd"/>
      <w:r>
        <w:t>NBU)</w:t>
      </w:r>
    </w:p>
    <w:p w14:paraId="7BB3A55E" w14:textId="3287850A" w:rsidR="00FF66C4" w:rsidRDefault="00FF66C4" w:rsidP="00FF66C4">
      <w:pPr>
        <w:pStyle w:val="ListBullet"/>
        <w:numPr>
          <w:ilvl w:val="1"/>
          <w:numId w:val="21"/>
        </w:numPr>
      </w:pPr>
      <w:r>
        <w:t xml:space="preserve">Princess Nora </w:t>
      </w:r>
      <w:proofErr w:type="spellStart"/>
      <w:r>
        <w:t>Univeirsty</w:t>
      </w:r>
      <w:proofErr w:type="spellEnd"/>
      <w:r>
        <w:t xml:space="preserve"> (PNU)</w:t>
      </w:r>
    </w:p>
    <w:p w14:paraId="1407A4EE" w14:textId="7908508C" w:rsidR="00FF66C4" w:rsidRDefault="00FF66C4" w:rsidP="00FF66C4">
      <w:pPr>
        <w:pStyle w:val="ListBullet"/>
        <w:numPr>
          <w:ilvl w:val="1"/>
          <w:numId w:val="21"/>
        </w:numPr>
      </w:pPr>
      <w:r>
        <w:t>Prince Mohamad Bin Fahad University (PMU)</w:t>
      </w:r>
    </w:p>
    <w:p w14:paraId="3D40C492" w14:textId="3D1A4FFF" w:rsidR="00FF66C4" w:rsidRDefault="00FF66C4" w:rsidP="00FF66C4">
      <w:pPr>
        <w:pStyle w:val="ListBullet"/>
        <w:numPr>
          <w:ilvl w:val="1"/>
          <w:numId w:val="21"/>
        </w:numPr>
      </w:pPr>
      <w:r>
        <w:t>University of Jeddah (JU)</w:t>
      </w:r>
    </w:p>
    <w:p w14:paraId="1C365D84" w14:textId="7E3B6F88" w:rsidR="00FF66C4" w:rsidRDefault="008B739A" w:rsidP="00FF66C4">
      <w:pPr>
        <w:pStyle w:val="ListBullet"/>
        <w:numPr>
          <w:ilvl w:val="1"/>
          <w:numId w:val="21"/>
        </w:numPr>
      </w:pPr>
      <w:r>
        <w:t>Public Authority for Applied Education and Training (PAAET)</w:t>
      </w:r>
      <w:r w:rsidR="00FF66C4">
        <w:t xml:space="preserve"> in Kuwait</w:t>
      </w:r>
    </w:p>
    <w:p w14:paraId="395B5D86" w14:textId="745B7DAF" w:rsidR="00F84E0D" w:rsidRDefault="00F84E0D" w:rsidP="00FF66C4">
      <w:pPr>
        <w:pStyle w:val="ListBullet"/>
        <w:numPr>
          <w:ilvl w:val="1"/>
          <w:numId w:val="21"/>
        </w:numPr>
      </w:pPr>
      <w:r>
        <w:t xml:space="preserve">Bahrain Polytechnic (BP) </w:t>
      </w:r>
      <w:r w:rsidR="00FF66C4">
        <w:t>in Bahrain</w:t>
      </w:r>
    </w:p>
    <w:p w14:paraId="74F1967C" w14:textId="7961BEE3" w:rsidR="00FF66C4" w:rsidRDefault="00FF66C4" w:rsidP="00FF66C4">
      <w:pPr>
        <w:pStyle w:val="ListBullet"/>
        <w:numPr>
          <w:ilvl w:val="1"/>
          <w:numId w:val="21"/>
        </w:numPr>
      </w:pPr>
      <w:r>
        <w:t xml:space="preserve">American University in </w:t>
      </w:r>
      <w:proofErr w:type="spellStart"/>
      <w:r>
        <w:t>Beruit</w:t>
      </w:r>
      <w:proofErr w:type="spellEnd"/>
      <w:r>
        <w:t xml:space="preserve"> (AUB)</w:t>
      </w:r>
    </w:p>
    <w:p w14:paraId="35E5148F" w14:textId="03C46F56" w:rsidR="00FF66C4" w:rsidRDefault="00FF66C4" w:rsidP="00FF66C4">
      <w:pPr>
        <w:pStyle w:val="ListBullet"/>
        <w:numPr>
          <w:ilvl w:val="1"/>
          <w:numId w:val="21"/>
        </w:numPr>
      </w:pPr>
      <w:r>
        <w:t>And others….</w:t>
      </w:r>
    </w:p>
    <w:sdt>
      <w:sdtPr>
        <w:alias w:val="Experience:"/>
        <w:tag w:val="Experience:"/>
        <w:id w:val="171684534"/>
        <w:placeholder>
          <w:docPart w:val="22456F51FFC34B0E943D16E1A44964BE"/>
        </w:placeholder>
        <w:temporary/>
        <w:showingPlcHdr/>
        <w15:appearance w15:val="hidden"/>
      </w:sdtPr>
      <w:sdtContent>
        <w:p w14:paraId="72433AF9" w14:textId="77777777" w:rsidR="00F84E0D" w:rsidRDefault="00F84E0D" w:rsidP="00F84E0D">
          <w:pPr>
            <w:pStyle w:val="Heading1"/>
          </w:pPr>
          <w:r>
            <w:t>Experience</w:t>
          </w:r>
        </w:p>
      </w:sdtContent>
    </w:sdt>
    <w:p w14:paraId="183A469A" w14:textId="77777777" w:rsidR="00F84E0D" w:rsidRDefault="00F84E0D" w:rsidP="00F84E0D">
      <w:pPr>
        <w:pStyle w:val="Heading2"/>
      </w:pPr>
      <w:r>
        <w:t>Product Manager | Naseej | 1/12/2019 – NOw</w:t>
      </w:r>
    </w:p>
    <w:p w14:paraId="0EB33F9D" w14:textId="6DFB4E8F" w:rsidR="00F84E0D" w:rsidRDefault="00F84E0D" w:rsidP="00F84E0D">
      <w:pPr>
        <w:pStyle w:val="ListBullet"/>
      </w:pPr>
      <w:r>
        <w:t>Managed concept-to-launch of Student Information System that enable</w:t>
      </w:r>
      <w:r w:rsidR="002E2775">
        <w:t>s</w:t>
      </w:r>
      <w:r>
        <w:t xml:space="preserve"> a real-time managing of Students</w:t>
      </w:r>
      <w:r w:rsidR="002E2775">
        <w:t>'</w:t>
      </w:r>
      <w:r>
        <w:t xml:space="preserve"> information, actions, and </w:t>
      </w:r>
      <w:r w:rsidR="00A12F11">
        <w:t>analytical reporting</w:t>
      </w:r>
      <w:r>
        <w:t>.</w:t>
      </w:r>
    </w:p>
    <w:p w14:paraId="0D9C3052" w14:textId="542A960B" w:rsidR="00F84E0D" w:rsidRDefault="00F84E0D" w:rsidP="00F84E0D">
      <w:pPr>
        <w:pStyle w:val="ListBullet"/>
      </w:pPr>
      <w:r>
        <w:t>Managed concept-to-launch of cutting-edge SaaS solution for university Service Mobile and Portal.</w:t>
      </w:r>
    </w:p>
    <w:p w14:paraId="1F0BCF7C" w14:textId="5BA24C4A" w:rsidR="00A12F11" w:rsidRDefault="00A12F11" w:rsidP="00A12F11">
      <w:pPr>
        <w:pStyle w:val="ListBullet"/>
      </w:pPr>
      <w:r>
        <w:t>Managed and enhance Data Model Ontology for Higher Education using Protégé.</w:t>
      </w:r>
    </w:p>
    <w:p w14:paraId="4413CA0E" w14:textId="77777777" w:rsidR="00F84E0D" w:rsidRDefault="00F84E0D" w:rsidP="00F84E0D">
      <w:pPr>
        <w:pStyle w:val="ListBullet"/>
      </w:pPr>
      <w:r>
        <w:t>Design ETL models to enhance business processes and automate data extraction from HED Systems</w:t>
      </w:r>
    </w:p>
    <w:p w14:paraId="463B4557" w14:textId="286FD6AD" w:rsidR="00F84E0D" w:rsidRDefault="00F84E0D" w:rsidP="00F84E0D">
      <w:pPr>
        <w:pStyle w:val="ListBullet"/>
      </w:pPr>
      <w:r>
        <w:t xml:space="preserve">Ensured products met or exceeded client expectations. Excelled at gathering feedback and requirements; communicating needed changes to </w:t>
      </w:r>
      <w:r w:rsidR="002E2775">
        <w:t xml:space="preserve">the </w:t>
      </w:r>
      <w:r>
        <w:t>development team; and overseeing seamless, high-quality rollouts to on-time and on-budget conclusion</w:t>
      </w:r>
      <w:r w:rsidR="002E2775">
        <w:t>s</w:t>
      </w:r>
      <w:r>
        <w:t>.</w:t>
      </w:r>
    </w:p>
    <w:p w14:paraId="6ADFF4AB" w14:textId="77777777" w:rsidR="00F84E0D" w:rsidRDefault="00F84E0D" w:rsidP="00F84E0D">
      <w:pPr>
        <w:pStyle w:val="ListBullet"/>
      </w:pPr>
      <w:r>
        <w:t>Developed a deep understanding of the business objectives of internal and external stakeholders; evangelized the product vision and built trust by maintaining an accurate and achievable roadmap.</w:t>
      </w:r>
    </w:p>
    <w:p w14:paraId="2CBA2AB3" w14:textId="658B643E" w:rsidR="00F84E0D" w:rsidRDefault="00F84E0D" w:rsidP="00F84E0D">
      <w:pPr>
        <w:pStyle w:val="Heading2"/>
      </w:pPr>
      <w:r>
        <w:lastRenderedPageBreak/>
        <w:t>Higher Education business development | Naseej | 1/1/2018 - 30/11/2019</w:t>
      </w:r>
    </w:p>
    <w:p w14:paraId="7D04E220" w14:textId="61922BAF" w:rsidR="00F84E0D" w:rsidRDefault="00F84E0D" w:rsidP="00F84E0D">
      <w:pPr>
        <w:pStyle w:val="ListBullet"/>
      </w:pPr>
      <w:r>
        <w:t xml:space="preserve">Define and develop </w:t>
      </w:r>
      <w:r w:rsidR="002E2775">
        <w:t xml:space="preserve">the </w:t>
      </w:r>
      <w:r>
        <w:t xml:space="preserve">company’s Service Catalog </w:t>
      </w:r>
      <w:r w:rsidR="002E2775">
        <w:t>in</w:t>
      </w:r>
      <w:r>
        <w:t xml:space="preserve"> alignment with Vendor</w:t>
      </w:r>
      <w:r w:rsidR="002E2775">
        <w:t>'s</w:t>
      </w:r>
      <w:r>
        <w:t xml:space="preserve"> strategic partner program.</w:t>
      </w:r>
    </w:p>
    <w:p w14:paraId="3A301377" w14:textId="61DF6471" w:rsidR="00F84E0D" w:rsidRDefault="00F84E0D" w:rsidP="00A90A16">
      <w:pPr>
        <w:pStyle w:val="ListBullet"/>
      </w:pPr>
      <w:r>
        <w:t xml:space="preserve">Answer public tenders with </w:t>
      </w:r>
      <w:r w:rsidR="002E2775">
        <w:t xml:space="preserve">a </w:t>
      </w:r>
      <w:r>
        <w:t>detailed proposal through comprehensive and sophisticated technical details and competitive price</w:t>
      </w:r>
      <w:r w:rsidR="00A90A16">
        <w:t xml:space="preserve"> including</w:t>
      </w:r>
      <w:r>
        <w:t xml:space="preserve"> </w:t>
      </w:r>
      <w:r w:rsidR="002E2775">
        <w:t xml:space="preserve">the </w:t>
      </w:r>
      <w:r>
        <w:t>scope of work, assumptions, and out-of-scope sections.</w:t>
      </w:r>
    </w:p>
    <w:p w14:paraId="61679F5C" w14:textId="456DE005" w:rsidR="00F84E0D" w:rsidRDefault="00F84E0D" w:rsidP="00F84E0D">
      <w:pPr>
        <w:pStyle w:val="ListBullet"/>
      </w:pPr>
      <w:r>
        <w:t>Plan system environment, Hardware sizing</w:t>
      </w:r>
      <w:r w:rsidR="002E2775">
        <w:t>,</w:t>
      </w:r>
      <w:r>
        <w:t xml:space="preserve"> and license requirements as per vendor standards and recommendations.</w:t>
      </w:r>
    </w:p>
    <w:p w14:paraId="5F59722C" w14:textId="233807AB" w:rsidR="00F84E0D" w:rsidRDefault="00F84E0D" w:rsidP="00F84E0D">
      <w:pPr>
        <w:pStyle w:val="ListBullet"/>
      </w:pPr>
      <w:r>
        <w:t>Build Case studies on successful implementation and new solutions/offering</w:t>
      </w:r>
      <w:r w:rsidR="002E2775">
        <w:t>s</w:t>
      </w:r>
      <w:r>
        <w:t>.</w:t>
      </w:r>
    </w:p>
    <w:p w14:paraId="4C3E1318" w14:textId="761730D1" w:rsidR="00F84E0D" w:rsidRDefault="00F84E0D" w:rsidP="00F84E0D">
      <w:pPr>
        <w:pStyle w:val="ListBullet"/>
      </w:pPr>
      <w:r>
        <w:t xml:space="preserve">Attend Quarterly </w:t>
      </w:r>
      <w:r w:rsidR="00A12F11">
        <w:t>meetings</w:t>
      </w:r>
      <w:r>
        <w:t xml:space="preserve"> with C-Level Executives and present overall presentation on activities and sales.</w:t>
      </w:r>
    </w:p>
    <w:p w14:paraId="046F6327" w14:textId="378AFB85" w:rsidR="00F84E0D" w:rsidRDefault="00F84E0D" w:rsidP="00F84E0D">
      <w:pPr>
        <w:pStyle w:val="ListBullet"/>
      </w:pPr>
      <w:r>
        <w:t>Participating develop vendor renewal contract</w:t>
      </w:r>
      <w:r w:rsidR="002E2775">
        <w:t>s</w:t>
      </w:r>
      <w:r>
        <w:t xml:space="preserve"> and negotiating the terms and conditions.</w:t>
      </w:r>
    </w:p>
    <w:p w14:paraId="0F037D80" w14:textId="3A1FED02" w:rsidR="00B65001" w:rsidRDefault="00B65001" w:rsidP="00B65001">
      <w:pPr>
        <w:pStyle w:val="Heading2"/>
      </w:pPr>
      <w:r>
        <w:t>Technical Team Leader | Naseej | January 2016 – decmber 2017</w:t>
      </w:r>
    </w:p>
    <w:p w14:paraId="13F24835" w14:textId="4A2863A7" w:rsidR="00B65001" w:rsidRDefault="00B65001" w:rsidP="00B65001">
      <w:pPr>
        <w:pStyle w:val="ListBullet"/>
      </w:pPr>
      <w:r>
        <w:t>Lead the technical team in implementing SIS solution in multiple sites.</w:t>
      </w:r>
    </w:p>
    <w:p w14:paraId="0A83EC1E" w14:textId="2157541E" w:rsidR="00B65001" w:rsidRDefault="00B65001" w:rsidP="00B65001">
      <w:pPr>
        <w:pStyle w:val="ListBullet"/>
      </w:pPr>
      <w:proofErr w:type="spellStart"/>
      <w:r>
        <w:t>Conducat</w:t>
      </w:r>
      <w:proofErr w:type="spellEnd"/>
      <w:r>
        <w:t xml:space="preserve"> session with decision makers to analyze their requirement and provide a solution design with </w:t>
      </w:r>
      <w:proofErr w:type="spellStart"/>
      <w:r>
        <w:t>nessery</w:t>
      </w:r>
      <w:proofErr w:type="spellEnd"/>
      <w:r>
        <w:t xml:space="preserve"> </w:t>
      </w:r>
      <w:proofErr w:type="spellStart"/>
      <w:r>
        <w:t>docuemnats</w:t>
      </w:r>
      <w:proofErr w:type="spellEnd"/>
      <w:r>
        <w:t>.</w:t>
      </w:r>
    </w:p>
    <w:p w14:paraId="50C8CF47" w14:textId="14059A7A" w:rsidR="00B65001" w:rsidRDefault="00B65001" w:rsidP="00B65001">
      <w:pPr>
        <w:pStyle w:val="ListBullet"/>
      </w:pPr>
      <w:r>
        <w:t xml:space="preserve">Review and </w:t>
      </w:r>
      <w:proofErr w:type="spellStart"/>
      <w:r>
        <w:t>recoment</w:t>
      </w:r>
      <w:proofErr w:type="spellEnd"/>
      <w:r>
        <w:t xml:space="preserve"> Hardware sizing and perform benchmark testing.</w:t>
      </w:r>
    </w:p>
    <w:p w14:paraId="42C4AF35" w14:textId="77777777" w:rsidR="00B65001" w:rsidRDefault="00B65001" w:rsidP="00B65001">
      <w:pPr>
        <w:pStyle w:val="ListBullet"/>
      </w:pPr>
      <w:r>
        <w:t>Building and deploying rich analytic data models and reports.</w:t>
      </w:r>
    </w:p>
    <w:p w14:paraId="569A65A6" w14:textId="2EE885EB" w:rsidR="00B65001" w:rsidRDefault="00B65001" w:rsidP="00B65001">
      <w:pPr>
        <w:pStyle w:val="Heading2"/>
      </w:pPr>
      <w:r>
        <w:t>Techno-functional Consultant | Naseej | January 2013 – decmber 2015</w:t>
      </w:r>
    </w:p>
    <w:p w14:paraId="7C3A6871" w14:textId="77777777" w:rsidR="00B65001" w:rsidRDefault="00B65001" w:rsidP="00B65001">
      <w:pPr>
        <w:pStyle w:val="ListBullet"/>
      </w:pPr>
      <w:r>
        <w:t xml:space="preserve">Provide Consulting services to clients in the matter of deploying &amp; implementing Enterprise solutions such as Student Information systems, Analytical and Reporting solutions, Identity Management, and Integrations Services. </w:t>
      </w:r>
    </w:p>
    <w:p w14:paraId="67C5C0C4" w14:textId="77777777" w:rsidR="00B65001" w:rsidRDefault="00B65001" w:rsidP="00B65001">
      <w:pPr>
        <w:pStyle w:val="ListBullet"/>
      </w:pPr>
      <w:r>
        <w:t>Deploy and implement a hybrid solution based on proven practices.</w:t>
      </w:r>
    </w:p>
    <w:p w14:paraId="28811A03" w14:textId="2A0CDA88" w:rsidR="00B65001" w:rsidRDefault="00B65001" w:rsidP="00B65001">
      <w:pPr>
        <w:pStyle w:val="ListBullet"/>
      </w:pPr>
      <w:r>
        <w:t xml:space="preserve">Developed reports and dashboard as per to </w:t>
      </w:r>
      <w:proofErr w:type="spellStart"/>
      <w:r>
        <w:t>clients</w:t>
      </w:r>
      <w:proofErr w:type="spellEnd"/>
      <w:r>
        <w:t xml:space="preserve"> needs and </w:t>
      </w:r>
      <w:proofErr w:type="spellStart"/>
      <w:r>
        <w:t>requirmnets</w:t>
      </w:r>
      <w:proofErr w:type="spellEnd"/>
      <w:r>
        <w:t>.</w:t>
      </w:r>
    </w:p>
    <w:p w14:paraId="7BCFB3C3" w14:textId="77777777" w:rsidR="00B65001" w:rsidRDefault="00B65001" w:rsidP="00B65001">
      <w:pPr>
        <w:pStyle w:val="ListBullet"/>
      </w:pPr>
      <w:r>
        <w:t>Build training materials and documentation for clients.</w:t>
      </w:r>
    </w:p>
    <w:sdt>
      <w:sdtPr>
        <w:alias w:val="Education:"/>
        <w:tag w:val="Education:"/>
        <w:id w:val="807127995"/>
        <w:placeholder>
          <w:docPart w:val="C0327DD52572414C98A62E65B17FAA8D"/>
        </w:placeholder>
        <w:temporary/>
        <w:showingPlcHdr/>
        <w15:appearance w15:val="hidden"/>
      </w:sdtPr>
      <w:sdtContent>
        <w:p w14:paraId="6446260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10CD87B2" w14:textId="6DC7791A" w:rsidR="000C4792" w:rsidRDefault="000C4792" w:rsidP="000C4792">
      <w:pPr>
        <w:pStyle w:val="Heading2"/>
      </w:pPr>
      <w:r>
        <w:t>Master</w:t>
      </w:r>
      <w:r w:rsidR="007422E1">
        <w:t xml:space="preserve"> in Artificial intelligence</w:t>
      </w:r>
      <w:r>
        <w:t> | </w:t>
      </w:r>
      <w:r w:rsidR="00A90A16">
        <w:t>(on-going)</w:t>
      </w:r>
      <w:r>
        <w:t> | university Technology of Malaysia</w:t>
      </w:r>
      <w:r w:rsidR="00680417">
        <w:t xml:space="preserve"> - Malaysia</w:t>
      </w:r>
    </w:p>
    <w:p w14:paraId="46F4CF0B" w14:textId="1AF393C3" w:rsidR="000C4792" w:rsidRDefault="000C4792" w:rsidP="000C4792">
      <w:pPr>
        <w:pStyle w:val="ListBullet"/>
      </w:pPr>
      <w:r>
        <w:t>On-going, preparing for the research.</w:t>
      </w:r>
    </w:p>
    <w:p w14:paraId="722E340F" w14:textId="35E51D6A" w:rsidR="006270A9" w:rsidRDefault="00947819">
      <w:pPr>
        <w:pStyle w:val="Heading2"/>
      </w:pPr>
      <w:r w:rsidRPr="00947819">
        <w:t>Bachelor</w:t>
      </w:r>
      <w:r w:rsidR="007422E1">
        <w:t xml:space="preserve"> </w:t>
      </w:r>
      <w:r w:rsidR="002E2775">
        <w:t xml:space="preserve">OF </w:t>
      </w:r>
      <w:r w:rsidR="007422E1">
        <w:t>Information Tech</w:t>
      </w:r>
      <w:r w:rsidR="007C3F16">
        <w:t>nology</w:t>
      </w:r>
      <w:r w:rsidR="009D5933">
        <w:t>| </w:t>
      </w:r>
      <w:r>
        <w:t>2009</w:t>
      </w:r>
      <w:r w:rsidR="009D5933">
        <w:t> | </w:t>
      </w:r>
      <w:r>
        <w:t>university of Kalamoon</w:t>
      </w:r>
      <w:r w:rsidR="00680417">
        <w:t xml:space="preserve"> - Syria</w:t>
      </w:r>
    </w:p>
    <w:p w14:paraId="7EBFEAD7" w14:textId="101ADD3C" w:rsidR="006270A9" w:rsidRDefault="007C3F16" w:rsidP="001B29CF">
      <w:pPr>
        <w:pStyle w:val="ListBullet"/>
      </w:pPr>
      <w:r>
        <w:t>Graduate with Honor Degree, R</w:t>
      </w:r>
      <w:r w:rsidR="00947819" w:rsidRPr="00947819">
        <w:t xml:space="preserve">anking 4th </w:t>
      </w:r>
    </w:p>
    <w:p w14:paraId="08AD7676" w14:textId="77777777" w:rsidR="00090D61" w:rsidRDefault="00C63C1E" w:rsidP="00090D61">
      <w:pPr>
        <w:pStyle w:val="Heading1"/>
      </w:pPr>
      <w:r>
        <w:t>Training &amp; Certificate</w:t>
      </w:r>
    </w:p>
    <w:p w14:paraId="577DFFB6" w14:textId="615A0837" w:rsidR="007F2C33" w:rsidRDefault="007F2C33" w:rsidP="00176DD3">
      <w:pPr>
        <w:pStyle w:val="ListBullet"/>
      </w:pPr>
      <w:r w:rsidRPr="007F2C33">
        <w:t xml:space="preserve">Certified </w:t>
      </w:r>
      <w:proofErr w:type="spellStart"/>
      <w:r w:rsidRPr="007F2C33">
        <w:t>SAFe</w:t>
      </w:r>
      <w:proofErr w:type="spellEnd"/>
      <w:r w:rsidRPr="007F2C33">
        <w:t>® 5 Product Owner/Product Manager</w:t>
      </w:r>
      <w:r>
        <w:t xml:space="preserve"> </w:t>
      </w:r>
      <w:hyperlink r:id="rId10" w:history="1">
        <w:r w:rsidRPr="00522248">
          <w:rPr>
            <w:rStyle w:val="Hyperlink"/>
          </w:rPr>
          <w:t>https://www.credly.com/badges/194258f3-ff96-4893-b445-44b7c63adeb8</w:t>
        </w:r>
      </w:hyperlink>
    </w:p>
    <w:p w14:paraId="2D14E3EC" w14:textId="52EC15EB" w:rsidR="00DA3B57" w:rsidRDefault="00176DD3" w:rsidP="00176DD3">
      <w:pPr>
        <w:pStyle w:val="ListBullet"/>
      </w:pPr>
      <w:r w:rsidRPr="00176DD3">
        <w:t>Digital Transformation</w:t>
      </w:r>
      <w:r>
        <w:t xml:space="preserve"> online course from </w:t>
      </w:r>
      <w:r w:rsidR="002E2775">
        <w:t xml:space="preserve">the </w:t>
      </w:r>
      <w:r w:rsidRPr="00176DD3">
        <w:t>University of Virginia</w:t>
      </w:r>
      <w:r>
        <w:t xml:space="preserve"> </w:t>
      </w:r>
      <w:r w:rsidRPr="00176DD3">
        <w:t>through Coursera</w:t>
      </w:r>
      <w:r w:rsidR="00DA3B57">
        <w:t>.</w:t>
      </w:r>
    </w:p>
    <w:p w14:paraId="14D265E9" w14:textId="4F0703DE" w:rsidR="00DA3B57" w:rsidRDefault="00DA3B57" w:rsidP="00DA3B57">
      <w:pPr>
        <w:pStyle w:val="ListBullet"/>
      </w:pPr>
      <w:r>
        <w:t xml:space="preserve">Machine Learning in Production - by DeepLearning.AI </w:t>
      </w:r>
      <w:r w:rsidRPr="00176DD3">
        <w:t>through Coursera</w:t>
      </w:r>
      <w:r>
        <w:t>.</w:t>
      </w:r>
    </w:p>
    <w:p w14:paraId="669C624D" w14:textId="1336C068" w:rsidR="00DA3B57" w:rsidRDefault="00DA3B57" w:rsidP="00DA3B57">
      <w:pPr>
        <w:pStyle w:val="ListBullet"/>
      </w:pPr>
      <w:r>
        <w:t xml:space="preserve">Digital Product Management - </w:t>
      </w:r>
      <w:r w:rsidR="002E2775">
        <w:t>the U</w:t>
      </w:r>
      <w:r>
        <w:t xml:space="preserve">niversity of Virginia </w:t>
      </w:r>
      <w:r w:rsidRPr="00176DD3">
        <w:t>through Coursera</w:t>
      </w:r>
      <w:r>
        <w:t>.</w:t>
      </w:r>
    </w:p>
    <w:p w14:paraId="01A6455E" w14:textId="1E0340A1" w:rsidR="00D9675D" w:rsidRDefault="00DA3B57" w:rsidP="00DA3B57">
      <w:pPr>
        <w:pStyle w:val="ListBullet"/>
      </w:pPr>
      <w:r>
        <w:t xml:space="preserve">Google IT Automation with Python by Google </w:t>
      </w:r>
      <w:r w:rsidRPr="00176DD3">
        <w:t>through Coursera</w:t>
      </w:r>
      <w:r>
        <w:t>.</w:t>
      </w:r>
    </w:p>
    <w:p w14:paraId="6A2EF279" w14:textId="201BD285" w:rsidR="00103E61" w:rsidRDefault="00103E61" w:rsidP="00103E61">
      <w:pPr>
        <w:pStyle w:val="ListBullet"/>
      </w:pPr>
      <w:r>
        <w:t>Red Hat Red Hat Certified System Administrator: EX200 RHCSA</w:t>
      </w:r>
      <w:r w:rsidR="00176DD3">
        <w:t>:</w:t>
      </w:r>
      <w:r>
        <w:t xml:space="preserve"> </w:t>
      </w:r>
      <w:hyperlink r:id="rId11" w:history="1">
        <w:r w:rsidRPr="001F68F2">
          <w:rPr>
            <w:rStyle w:val="Hyperlink"/>
          </w:rPr>
          <w:t>https://www.redhat.com/rhtapps/services/verify/?certId=140-085-630</w:t>
        </w:r>
      </w:hyperlink>
    </w:p>
    <w:p w14:paraId="69E99CE8" w14:textId="123632DB" w:rsidR="00C63C1E" w:rsidRDefault="00FF66C4" w:rsidP="00A90A16">
      <w:pPr>
        <w:pStyle w:val="ListBullet"/>
      </w:pPr>
      <w:r>
        <w:t xml:space="preserve">And </w:t>
      </w:r>
      <w:proofErr w:type="gramStart"/>
      <w:r>
        <w:t>others..</w:t>
      </w:r>
      <w:proofErr w:type="gramEnd"/>
    </w:p>
    <w:sectPr w:rsidR="00C63C1E" w:rsidSect="00FF66C4">
      <w:footerReference w:type="default" r:id="rId12"/>
      <w:pgSz w:w="12240" w:h="15840"/>
      <w:pgMar w:top="1008" w:right="1170" w:bottom="1152" w:left="9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7720" w14:textId="77777777" w:rsidR="00C86D6F" w:rsidRDefault="00C86D6F">
      <w:pPr>
        <w:spacing w:after="0"/>
      </w:pPr>
      <w:r>
        <w:separator/>
      </w:r>
    </w:p>
  </w:endnote>
  <w:endnote w:type="continuationSeparator" w:id="0">
    <w:p w14:paraId="0AE4EE13" w14:textId="77777777" w:rsidR="00C86D6F" w:rsidRDefault="00C86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7678" w14:textId="77777777" w:rsidR="006270A9" w:rsidRDefault="005217D3">
    <w:pPr>
      <w:pStyle w:val="Footer"/>
    </w:pPr>
    <w:r>
      <w:t xml:space="preserve">Mohamad Hussam Al Khatib Resume | </w:t>
    </w:r>
    <w:r w:rsidR="009D5933">
      <w:t xml:space="preserve">Page </w:t>
    </w:r>
    <w:r w:rsidR="009D5933">
      <w:fldChar w:fldCharType="begin"/>
    </w:r>
    <w:r w:rsidR="009D5933">
      <w:instrText xml:space="preserve"> PAGE   \* MERGEFORMAT </w:instrText>
    </w:r>
    <w:r w:rsidR="009D5933">
      <w:fldChar w:fldCharType="separate"/>
    </w:r>
    <w:r w:rsidR="00816216">
      <w:rPr>
        <w:noProof/>
      </w:rPr>
      <w:t>2</w:t>
    </w:r>
    <w:r w:rsidR="009D5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2B26" w14:textId="77777777" w:rsidR="00C86D6F" w:rsidRDefault="00C86D6F">
      <w:pPr>
        <w:spacing w:after="0"/>
      </w:pPr>
      <w:r>
        <w:separator/>
      </w:r>
    </w:p>
  </w:footnote>
  <w:footnote w:type="continuationSeparator" w:id="0">
    <w:p w14:paraId="23747784" w14:textId="77777777" w:rsidR="00C86D6F" w:rsidRDefault="00C86D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E49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4368085">
    <w:abstractNumId w:val="9"/>
  </w:num>
  <w:num w:numId="2" w16cid:durableId="747922746">
    <w:abstractNumId w:val="9"/>
    <w:lvlOverride w:ilvl="0">
      <w:startOverride w:val="1"/>
    </w:lvlOverride>
  </w:num>
  <w:num w:numId="3" w16cid:durableId="1194073516">
    <w:abstractNumId w:val="9"/>
    <w:lvlOverride w:ilvl="0">
      <w:startOverride w:val="1"/>
    </w:lvlOverride>
  </w:num>
  <w:num w:numId="4" w16cid:durableId="1051417933">
    <w:abstractNumId w:val="9"/>
    <w:lvlOverride w:ilvl="0">
      <w:startOverride w:val="1"/>
    </w:lvlOverride>
  </w:num>
  <w:num w:numId="5" w16cid:durableId="1488670746">
    <w:abstractNumId w:val="8"/>
  </w:num>
  <w:num w:numId="6" w16cid:durableId="1693188894">
    <w:abstractNumId w:val="7"/>
  </w:num>
  <w:num w:numId="7" w16cid:durableId="1605720810">
    <w:abstractNumId w:val="6"/>
  </w:num>
  <w:num w:numId="8" w16cid:durableId="1109010088">
    <w:abstractNumId w:val="5"/>
  </w:num>
  <w:num w:numId="9" w16cid:durableId="1165127027">
    <w:abstractNumId w:val="4"/>
  </w:num>
  <w:num w:numId="10" w16cid:durableId="1967465363">
    <w:abstractNumId w:val="3"/>
  </w:num>
  <w:num w:numId="11" w16cid:durableId="113866283">
    <w:abstractNumId w:val="2"/>
  </w:num>
  <w:num w:numId="12" w16cid:durableId="770977404">
    <w:abstractNumId w:val="1"/>
  </w:num>
  <w:num w:numId="13" w16cid:durableId="1849177050">
    <w:abstractNumId w:val="0"/>
  </w:num>
  <w:num w:numId="14" w16cid:durableId="1268463772">
    <w:abstractNumId w:val="13"/>
  </w:num>
  <w:num w:numId="15" w16cid:durableId="1567449867">
    <w:abstractNumId w:val="16"/>
  </w:num>
  <w:num w:numId="16" w16cid:durableId="1186285563">
    <w:abstractNumId w:val="12"/>
  </w:num>
  <w:num w:numId="17" w16cid:durableId="608396743">
    <w:abstractNumId w:val="15"/>
  </w:num>
  <w:num w:numId="18" w16cid:durableId="2145855301">
    <w:abstractNumId w:val="10"/>
  </w:num>
  <w:num w:numId="19" w16cid:durableId="510534933">
    <w:abstractNumId w:val="19"/>
  </w:num>
  <w:num w:numId="20" w16cid:durableId="1824541204">
    <w:abstractNumId w:val="17"/>
  </w:num>
  <w:num w:numId="21" w16cid:durableId="733771256">
    <w:abstractNumId w:val="11"/>
  </w:num>
  <w:num w:numId="22" w16cid:durableId="2042588818">
    <w:abstractNumId w:val="14"/>
  </w:num>
  <w:num w:numId="23" w16cid:durableId="191068388">
    <w:abstractNumId w:val="18"/>
  </w:num>
  <w:num w:numId="24" w16cid:durableId="394815693">
    <w:abstractNumId w:val="9"/>
  </w:num>
  <w:num w:numId="25" w16cid:durableId="595207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DQ1MrA0MAFCMyUdpeDU4uLM/DyQAstaABtxFoIsAAAA"/>
  </w:docVars>
  <w:rsids>
    <w:rsidRoot w:val="009E6659"/>
    <w:rsid w:val="00006F8F"/>
    <w:rsid w:val="00062204"/>
    <w:rsid w:val="00077A0A"/>
    <w:rsid w:val="00081DEB"/>
    <w:rsid w:val="00090D61"/>
    <w:rsid w:val="000A4F59"/>
    <w:rsid w:val="000C4792"/>
    <w:rsid w:val="00103E61"/>
    <w:rsid w:val="001167F0"/>
    <w:rsid w:val="00141A4C"/>
    <w:rsid w:val="00176DD3"/>
    <w:rsid w:val="001821D1"/>
    <w:rsid w:val="00193EAB"/>
    <w:rsid w:val="001B29CF"/>
    <w:rsid w:val="002813DB"/>
    <w:rsid w:val="0028220F"/>
    <w:rsid w:val="002C0740"/>
    <w:rsid w:val="002E2775"/>
    <w:rsid w:val="002F4CE4"/>
    <w:rsid w:val="003520BA"/>
    <w:rsid w:val="00356C14"/>
    <w:rsid w:val="00431339"/>
    <w:rsid w:val="004557D3"/>
    <w:rsid w:val="004762D9"/>
    <w:rsid w:val="005217D3"/>
    <w:rsid w:val="00552382"/>
    <w:rsid w:val="00554281"/>
    <w:rsid w:val="0061052D"/>
    <w:rsid w:val="00617B26"/>
    <w:rsid w:val="006203EB"/>
    <w:rsid w:val="006270A9"/>
    <w:rsid w:val="00636570"/>
    <w:rsid w:val="006625EA"/>
    <w:rsid w:val="00675956"/>
    <w:rsid w:val="00680417"/>
    <w:rsid w:val="00681034"/>
    <w:rsid w:val="00687319"/>
    <w:rsid w:val="006C042A"/>
    <w:rsid w:val="006E4AFE"/>
    <w:rsid w:val="007422E1"/>
    <w:rsid w:val="007C2EBF"/>
    <w:rsid w:val="007C3F16"/>
    <w:rsid w:val="007F2C33"/>
    <w:rsid w:val="00816216"/>
    <w:rsid w:val="0087734B"/>
    <w:rsid w:val="008B739A"/>
    <w:rsid w:val="008C4465"/>
    <w:rsid w:val="008F37A5"/>
    <w:rsid w:val="009434FB"/>
    <w:rsid w:val="00947819"/>
    <w:rsid w:val="00970B49"/>
    <w:rsid w:val="00984628"/>
    <w:rsid w:val="009A0A19"/>
    <w:rsid w:val="009D5933"/>
    <w:rsid w:val="009E6659"/>
    <w:rsid w:val="009F30AF"/>
    <w:rsid w:val="00A05561"/>
    <w:rsid w:val="00A12F11"/>
    <w:rsid w:val="00A52702"/>
    <w:rsid w:val="00A77073"/>
    <w:rsid w:val="00A90A16"/>
    <w:rsid w:val="00B57C68"/>
    <w:rsid w:val="00B65001"/>
    <w:rsid w:val="00BA21F1"/>
    <w:rsid w:val="00BA4FF5"/>
    <w:rsid w:val="00BA6247"/>
    <w:rsid w:val="00BD768D"/>
    <w:rsid w:val="00BE4A11"/>
    <w:rsid w:val="00BF256E"/>
    <w:rsid w:val="00C120AB"/>
    <w:rsid w:val="00C61F8E"/>
    <w:rsid w:val="00C63C1E"/>
    <w:rsid w:val="00C84722"/>
    <w:rsid w:val="00C86D6F"/>
    <w:rsid w:val="00CB5C50"/>
    <w:rsid w:val="00CF68EE"/>
    <w:rsid w:val="00D50187"/>
    <w:rsid w:val="00D5162A"/>
    <w:rsid w:val="00D9675D"/>
    <w:rsid w:val="00DA3B57"/>
    <w:rsid w:val="00DB6AC0"/>
    <w:rsid w:val="00DD0BB9"/>
    <w:rsid w:val="00E26A72"/>
    <w:rsid w:val="00E83E4B"/>
    <w:rsid w:val="00F26C61"/>
    <w:rsid w:val="00F26CA3"/>
    <w:rsid w:val="00F5387D"/>
    <w:rsid w:val="00F84E0D"/>
    <w:rsid w:val="00F94D1B"/>
    <w:rsid w:val="00FC371F"/>
    <w:rsid w:val="00FD2A59"/>
    <w:rsid w:val="00FE4304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BCB4"/>
  <w15:chartTrackingRefBased/>
  <w15:docId w15:val="{4C9DC5FA-FAB2-43C0-BA36-29A5588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63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rhtapps/services/verify/?certId=140-085-6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194258f3-ff96-4893-b445-44b7c63adeb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ussamkh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khati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191462D7A4472DB8F6B976185E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6BC9E-4817-4DA8-8D6A-852F5ADC4B75}"/>
      </w:docPartPr>
      <w:docPartBody>
        <w:p w:rsidR="00ED6B58" w:rsidRDefault="003E7A24">
          <w:pPr>
            <w:pStyle w:val="08191462D7A4472DB8F6B976185E2141"/>
          </w:pPr>
          <w:r>
            <w:t>Objective</w:t>
          </w:r>
        </w:p>
      </w:docPartBody>
    </w:docPart>
    <w:docPart>
      <w:docPartPr>
        <w:name w:val="C0327DD52572414C98A62E65B17F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768C-C295-4340-8E48-143A39E0FFFB}"/>
      </w:docPartPr>
      <w:docPartBody>
        <w:p w:rsidR="00ED6B58" w:rsidRDefault="003E7A24">
          <w:pPr>
            <w:pStyle w:val="C0327DD52572414C98A62E65B17FAA8D"/>
          </w:pPr>
          <w:r>
            <w:t>Education</w:t>
          </w:r>
        </w:p>
      </w:docPartBody>
    </w:docPart>
    <w:docPart>
      <w:docPartPr>
        <w:name w:val="22456F51FFC34B0E943D16E1A4496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CD60-69B8-4C12-914A-7DF53D00BFC8}"/>
      </w:docPartPr>
      <w:docPartBody>
        <w:p w:rsidR="00A27004" w:rsidRDefault="003D73E1" w:rsidP="003D73E1">
          <w:pPr>
            <w:pStyle w:val="22456F51FFC34B0E943D16E1A44964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C"/>
    <w:rsid w:val="001168CC"/>
    <w:rsid w:val="001802F7"/>
    <w:rsid w:val="003D73E1"/>
    <w:rsid w:val="003E7A24"/>
    <w:rsid w:val="004642C4"/>
    <w:rsid w:val="00586C18"/>
    <w:rsid w:val="005E06B7"/>
    <w:rsid w:val="0080723C"/>
    <w:rsid w:val="008D6414"/>
    <w:rsid w:val="00962AB0"/>
    <w:rsid w:val="00966329"/>
    <w:rsid w:val="00A27004"/>
    <w:rsid w:val="00A40315"/>
    <w:rsid w:val="00AD3633"/>
    <w:rsid w:val="00ED6B58"/>
    <w:rsid w:val="00F4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91462D7A4472DB8F6B976185E2141">
    <w:name w:val="08191462D7A4472DB8F6B976185E2141"/>
  </w:style>
  <w:style w:type="paragraph" w:customStyle="1" w:styleId="C0327DD52572414C98A62E65B17FAA8D">
    <w:name w:val="C0327DD52572414C98A62E65B17FAA8D"/>
  </w:style>
  <w:style w:type="paragraph" w:customStyle="1" w:styleId="22456F51FFC34B0E943D16E1A44964BE">
    <w:name w:val="22456F51FFC34B0E943D16E1A44964BE"/>
    <w:rsid w:val="003D7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F479-6FF1-4614-9EB1-68C7918D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78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Mohamad Hussam Al Khatib</dc:creator>
  <cp:keywords/>
  <cp:lastModifiedBy>Mohammed Alkhatib</cp:lastModifiedBy>
  <cp:revision>9</cp:revision>
  <cp:lastPrinted>2023-03-18T17:22:00Z</cp:lastPrinted>
  <dcterms:created xsi:type="dcterms:W3CDTF">2022-06-24T17:12:00Z</dcterms:created>
  <dcterms:modified xsi:type="dcterms:W3CDTF">2023-03-18T17:29:00Z</dcterms:modified>
  <cp:version/>
</cp:coreProperties>
</file>